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8E6" w:rsidRPr="00E4460B" w:rsidRDefault="00BA58E6" w:rsidP="0014016F">
      <w:pPr>
        <w:jc w:val="center"/>
        <w:rPr>
          <w:rFonts w:ascii="华文仿宋" w:eastAsia="华文仿宋" w:hAnsi="华文仿宋"/>
          <w:sz w:val="32"/>
          <w:szCs w:val="32"/>
        </w:rPr>
      </w:pPr>
      <w:r w:rsidRPr="00E4460B">
        <w:rPr>
          <w:rFonts w:ascii="华文仿宋" w:eastAsia="华文仿宋" w:hAnsi="华文仿宋" w:hint="eastAsia"/>
          <w:sz w:val="32"/>
          <w:szCs w:val="32"/>
        </w:rPr>
        <w:t>关于</w:t>
      </w:r>
      <w:r>
        <w:rPr>
          <w:rFonts w:ascii="华文仿宋" w:eastAsia="华文仿宋" w:hAnsi="华文仿宋"/>
          <w:sz w:val="32"/>
          <w:szCs w:val="32"/>
        </w:rPr>
        <w:t>2016</w:t>
      </w:r>
      <w:r>
        <w:rPr>
          <w:rFonts w:ascii="华文仿宋" w:eastAsia="华文仿宋" w:hAnsi="华文仿宋" w:hint="eastAsia"/>
          <w:sz w:val="32"/>
          <w:szCs w:val="32"/>
        </w:rPr>
        <w:t>冬春</w:t>
      </w:r>
      <w:r w:rsidRPr="00E4460B">
        <w:rPr>
          <w:rFonts w:ascii="华文仿宋" w:eastAsia="华文仿宋" w:hAnsi="华文仿宋" w:hint="eastAsia"/>
          <w:sz w:val="32"/>
          <w:szCs w:val="32"/>
        </w:rPr>
        <w:t>季航班换季通知</w:t>
      </w:r>
    </w:p>
    <w:p w:rsidR="00BA58E6" w:rsidRDefault="00BA58E6" w:rsidP="006B2AD2">
      <w:pPr>
        <w:ind w:firstLineChars="200" w:firstLine="3168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民用航空预先飞行计划管理系统将于</w:t>
      </w:r>
      <w:r>
        <w:rPr>
          <w:rFonts w:ascii="华文仿宋" w:eastAsia="华文仿宋" w:hAnsi="华文仿宋"/>
          <w:sz w:val="32"/>
          <w:szCs w:val="32"/>
        </w:rPr>
        <w:t>2016</w:t>
      </w:r>
      <w:r>
        <w:rPr>
          <w:rFonts w:ascii="华文仿宋" w:eastAsia="华文仿宋" w:hAnsi="华文仿宋" w:hint="eastAsia"/>
          <w:sz w:val="32"/>
          <w:szCs w:val="32"/>
        </w:rPr>
        <w:t>冬春季集中办公期间正式开放。为保障换季工作的顺利开展，历史时刻数据已经上传至系统，为方便各使用单位，现简要说明如下：</w:t>
      </w:r>
    </w:p>
    <w:p w:rsidR="00BA58E6" w:rsidRPr="008C1110" w:rsidRDefault="00BA58E6" w:rsidP="00101743">
      <w:pPr>
        <w:pStyle w:val="ListParagraph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101743">
        <w:rPr>
          <w:rFonts w:ascii="华文仿宋" w:eastAsia="华文仿宋" w:hAnsi="华文仿宋" w:hint="eastAsia"/>
          <w:sz w:val="32"/>
          <w:szCs w:val="32"/>
        </w:rPr>
        <w:t>系统网址</w:t>
      </w:r>
      <w:r w:rsidRPr="008C1110">
        <w:rPr>
          <w:sz w:val="36"/>
          <w:szCs w:val="36"/>
        </w:rPr>
        <w:t>http://www.pre-flight.cn</w:t>
      </w:r>
    </w:p>
    <w:p w:rsidR="00BA58E6" w:rsidRPr="00101743" w:rsidRDefault="00BA58E6" w:rsidP="00101743">
      <w:pPr>
        <w:pStyle w:val="ListParagraph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管理局用户名为各管理局拼音字母（如：华北管理局为</w:t>
      </w:r>
      <w:r>
        <w:rPr>
          <w:rFonts w:ascii="华文仿宋" w:eastAsia="华文仿宋" w:hAnsi="华文仿宋"/>
          <w:sz w:val="32"/>
          <w:szCs w:val="32"/>
        </w:rPr>
        <w:t>huabei</w:t>
      </w:r>
      <w:r>
        <w:rPr>
          <w:rFonts w:ascii="华文仿宋" w:eastAsia="华文仿宋" w:hAnsi="华文仿宋" w:hint="eastAsia"/>
          <w:sz w:val="32"/>
          <w:szCs w:val="32"/>
        </w:rPr>
        <w:t>），密码沿用</w:t>
      </w:r>
      <w:bookmarkStart w:id="0" w:name="OLE_LINK1"/>
      <w:r>
        <w:rPr>
          <w:rFonts w:ascii="华文仿宋" w:eastAsia="华文仿宋" w:hAnsi="华文仿宋"/>
          <w:sz w:val="32"/>
          <w:szCs w:val="32"/>
        </w:rPr>
        <w:t>2016</w:t>
      </w:r>
      <w:r>
        <w:rPr>
          <w:rFonts w:ascii="华文仿宋" w:eastAsia="华文仿宋" w:hAnsi="华文仿宋" w:hint="eastAsia"/>
          <w:sz w:val="32"/>
          <w:szCs w:val="32"/>
        </w:rPr>
        <w:t>夏秋换季期间密码；</w:t>
      </w:r>
      <w:bookmarkEnd w:id="0"/>
    </w:p>
    <w:p w:rsidR="00BA58E6" w:rsidRDefault="00BA58E6" w:rsidP="00D50D38">
      <w:pPr>
        <w:pStyle w:val="ListParagraph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C26826">
        <w:rPr>
          <w:rFonts w:ascii="华文仿宋" w:eastAsia="华文仿宋" w:hAnsi="华文仿宋" w:hint="eastAsia"/>
          <w:sz w:val="32"/>
          <w:szCs w:val="32"/>
        </w:rPr>
        <w:t>航空公司用户沿用</w:t>
      </w:r>
      <w:r>
        <w:rPr>
          <w:rFonts w:ascii="华文仿宋" w:eastAsia="华文仿宋" w:hAnsi="华文仿宋"/>
          <w:sz w:val="32"/>
          <w:szCs w:val="32"/>
        </w:rPr>
        <w:t>2016</w:t>
      </w:r>
      <w:r>
        <w:rPr>
          <w:rFonts w:ascii="华文仿宋" w:eastAsia="华文仿宋" w:hAnsi="华文仿宋" w:hint="eastAsia"/>
          <w:sz w:val="32"/>
          <w:szCs w:val="32"/>
        </w:rPr>
        <w:t>夏秋换季期间用户名、密码；</w:t>
      </w:r>
    </w:p>
    <w:p w:rsidR="00BA58E6" w:rsidRDefault="00BA58E6" w:rsidP="00D50D38">
      <w:pPr>
        <w:pStyle w:val="ListParagraph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管理局用户权限将于</w:t>
      </w:r>
      <w:r>
        <w:rPr>
          <w:rFonts w:ascii="华文仿宋" w:eastAsia="华文仿宋" w:hAnsi="华文仿宋"/>
          <w:sz w:val="32"/>
          <w:szCs w:val="32"/>
        </w:rPr>
        <w:t>2016</w:t>
      </w:r>
      <w:r>
        <w:rPr>
          <w:rFonts w:ascii="华文仿宋" w:eastAsia="华文仿宋" w:hAnsi="华文仿宋" w:hint="eastAsia"/>
          <w:sz w:val="32"/>
          <w:szCs w:val="32"/>
        </w:rPr>
        <w:t>年</w:t>
      </w:r>
      <w:r>
        <w:rPr>
          <w:rFonts w:ascii="华文仿宋" w:eastAsia="华文仿宋" w:hAnsi="华文仿宋"/>
          <w:sz w:val="32"/>
          <w:szCs w:val="32"/>
        </w:rPr>
        <w:t>09</w:t>
      </w:r>
      <w:r>
        <w:rPr>
          <w:rFonts w:ascii="华文仿宋" w:eastAsia="华文仿宋" w:hAnsi="华文仿宋" w:hint="eastAsia"/>
          <w:sz w:val="32"/>
          <w:szCs w:val="32"/>
        </w:rPr>
        <w:t>月</w:t>
      </w:r>
      <w:r>
        <w:rPr>
          <w:rFonts w:ascii="华文仿宋" w:eastAsia="华文仿宋" w:hAnsi="华文仿宋"/>
          <w:sz w:val="32"/>
          <w:szCs w:val="32"/>
        </w:rPr>
        <w:t>28</w:t>
      </w:r>
      <w:r>
        <w:rPr>
          <w:rFonts w:ascii="华文仿宋" w:eastAsia="华文仿宋" w:hAnsi="华文仿宋" w:hint="eastAsia"/>
          <w:sz w:val="32"/>
          <w:szCs w:val="32"/>
        </w:rPr>
        <w:t>日关闭。</w:t>
      </w:r>
    </w:p>
    <w:p w:rsidR="00BA58E6" w:rsidRDefault="00BA58E6" w:rsidP="00945829">
      <w:pPr>
        <w:pStyle w:val="ListParagraph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任何使用当中的问题请致电</w:t>
      </w:r>
    </w:p>
    <w:p w:rsidR="00BA58E6" w:rsidRPr="00945829" w:rsidRDefault="00BA58E6" w:rsidP="00D03EF0">
      <w:pPr>
        <w:pStyle w:val="ListParagraph"/>
        <w:ind w:left="1360" w:firstLineChars="0" w:firstLine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数据公司</w:t>
      </w:r>
      <w:r w:rsidRPr="00945829">
        <w:rPr>
          <w:rFonts w:ascii="华文仿宋" w:eastAsia="华文仿宋" w:hAnsi="华文仿宋" w:hint="eastAsia"/>
          <w:sz w:val="32"/>
          <w:szCs w:val="32"/>
        </w:rPr>
        <w:t>工程师：王晓光</w:t>
      </w:r>
      <w:r w:rsidRPr="00945829">
        <w:rPr>
          <w:rFonts w:ascii="华文仿宋" w:eastAsia="华文仿宋" w:hAnsi="华文仿宋"/>
          <w:sz w:val="32"/>
          <w:szCs w:val="32"/>
        </w:rPr>
        <w:t xml:space="preserve"> 15811016360 </w:t>
      </w:r>
      <w:bookmarkStart w:id="1" w:name="_GoBack"/>
      <w:bookmarkEnd w:id="1"/>
    </w:p>
    <w:p w:rsidR="00BA58E6" w:rsidRDefault="00BA58E6" w:rsidP="006B2AD2">
      <w:pPr>
        <w:ind w:firstLineChars="831" w:firstLine="31680"/>
        <w:rPr>
          <w:rFonts w:ascii="华文仿宋" w:eastAsia="华文仿宋" w:hAnsi="华文仿宋"/>
          <w:sz w:val="32"/>
          <w:szCs w:val="32"/>
        </w:rPr>
      </w:pPr>
      <w:r w:rsidRPr="00CA4BC6">
        <w:rPr>
          <w:rFonts w:ascii="华文仿宋" w:eastAsia="华文仿宋" w:hAnsi="华文仿宋" w:hint="eastAsia"/>
          <w:sz w:val="32"/>
          <w:szCs w:val="32"/>
        </w:rPr>
        <w:t>联系人</w:t>
      </w:r>
      <w:bookmarkStart w:id="2" w:name="OLE_LINK2"/>
      <w:bookmarkStart w:id="3" w:name="OLE_LINK3"/>
      <w:r w:rsidRPr="00CA4BC6">
        <w:rPr>
          <w:rFonts w:ascii="华文仿宋" w:eastAsia="华文仿宋" w:hAnsi="华文仿宋" w:hint="eastAsia"/>
          <w:sz w:val="32"/>
          <w:szCs w:val="32"/>
        </w:rPr>
        <w:t>：</w:t>
      </w:r>
      <w:bookmarkEnd w:id="2"/>
      <w:bookmarkEnd w:id="3"/>
      <w:r w:rsidRPr="00CA4BC6">
        <w:rPr>
          <w:rFonts w:ascii="华文仿宋" w:eastAsia="华文仿宋" w:hAnsi="华文仿宋" w:hint="eastAsia"/>
          <w:sz w:val="32"/>
          <w:szCs w:val="32"/>
        </w:rPr>
        <w:t>吴</w:t>
      </w:r>
      <w:r>
        <w:rPr>
          <w:rFonts w:ascii="华文仿宋" w:eastAsia="华文仿宋" w:hAnsi="华文仿宋"/>
          <w:sz w:val="32"/>
          <w:szCs w:val="32"/>
        </w:rPr>
        <w:t xml:space="preserve">  </w:t>
      </w:r>
      <w:r w:rsidRPr="00CA4BC6">
        <w:rPr>
          <w:rFonts w:ascii="华文仿宋" w:eastAsia="华文仿宋" w:hAnsi="华文仿宋" w:hint="eastAsia"/>
          <w:sz w:val="32"/>
          <w:szCs w:val="32"/>
        </w:rPr>
        <w:t>鹏</w:t>
      </w:r>
      <w:r w:rsidRPr="00CA4BC6">
        <w:rPr>
          <w:rFonts w:ascii="华文仿宋" w:eastAsia="华文仿宋" w:hAnsi="华文仿宋"/>
          <w:sz w:val="32"/>
          <w:szCs w:val="32"/>
        </w:rPr>
        <w:t xml:space="preserve"> 87786595</w:t>
      </w:r>
    </w:p>
    <w:p w:rsidR="00BA58E6" w:rsidRPr="00CA4BC6" w:rsidRDefault="00BA58E6" w:rsidP="00CB345C">
      <w:pPr>
        <w:ind w:firstLineChars="431" w:firstLine="3168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 xml:space="preserve">                </w:t>
      </w:r>
      <w:r>
        <w:rPr>
          <w:rFonts w:ascii="华文仿宋" w:eastAsia="华文仿宋" w:hAnsi="华文仿宋" w:hint="eastAsia"/>
          <w:sz w:val="32"/>
          <w:szCs w:val="32"/>
        </w:rPr>
        <w:t>王志伟</w:t>
      </w:r>
      <w:r>
        <w:rPr>
          <w:rFonts w:ascii="华文仿宋" w:eastAsia="华文仿宋" w:hAnsi="华文仿宋"/>
          <w:sz w:val="32"/>
          <w:szCs w:val="32"/>
        </w:rPr>
        <w:t xml:space="preserve"> 87786583 </w:t>
      </w:r>
    </w:p>
    <w:sectPr w:rsidR="00BA58E6" w:rsidRPr="00CA4BC6" w:rsidSect="00B24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5C6"/>
    <w:multiLevelType w:val="hybridMultilevel"/>
    <w:tmpl w:val="D708E458"/>
    <w:lvl w:ilvl="0" w:tplc="C540AB94">
      <w:start w:val="1"/>
      <w:numFmt w:val="decimal"/>
      <w:lvlText w:val="%1、"/>
      <w:lvlJc w:val="left"/>
      <w:pPr>
        <w:ind w:left="13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66A9"/>
    <w:rsid w:val="000149AA"/>
    <w:rsid w:val="00030DF7"/>
    <w:rsid w:val="0004031F"/>
    <w:rsid w:val="00044C27"/>
    <w:rsid w:val="000464CA"/>
    <w:rsid w:val="00055592"/>
    <w:rsid w:val="0007618B"/>
    <w:rsid w:val="00076A4D"/>
    <w:rsid w:val="000829F6"/>
    <w:rsid w:val="000B1074"/>
    <w:rsid w:val="000B4BEF"/>
    <w:rsid w:val="000C41CA"/>
    <w:rsid w:val="000C421F"/>
    <w:rsid w:val="000C5A7F"/>
    <w:rsid w:val="000D6879"/>
    <w:rsid w:val="000E26AF"/>
    <w:rsid w:val="000E3A01"/>
    <w:rsid w:val="000F155C"/>
    <w:rsid w:val="00101743"/>
    <w:rsid w:val="00101C4B"/>
    <w:rsid w:val="001111F8"/>
    <w:rsid w:val="00113E0A"/>
    <w:rsid w:val="00114B0D"/>
    <w:rsid w:val="00116BAA"/>
    <w:rsid w:val="001263EF"/>
    <w:rsid w:val="00130322"/>
    <w:rsid w:val="0014016F"/>
    <w:rsid w:val="00140F90"/>
    <w:rsid w:val="00147AF5"/>
    <w:rsid w:val="00166DF0"/>
    <w:rsid w:val="00182243"/>
    <w:rsid w:val="001B1F1E"/>
    <w:rsid w:val="001B7BF8"/>
    <w:rsid w:val="001F66A6"/>
    <w:rsid w:val="00205FB3"/>
    <w:rsid w:val="00217A6B"/>
    <w:rsid w:val="0022498D"/>
    <w:rsid w:val="00230B72"/>
    <w:rsid w:val="00231A97"/>
    <w:rsid w:val="00251038"/>
    <w:rsid w:val="002562C7"/>
    <w:rsid w:val="00270246"/>
    <w:rsid w:val="00277AE9"/>
    <w:rsid w:val="00293795"/>
    <w:rsid w:val="002C584D"/>
    <w:rsid w:val="002C68A2"/>
    <w:rsid w:val="002D0362"/>
    <w:rsid w:val="002D4500"/>
    <w:rsid w:val="002E3266"/>
    <w:rsid w:val="00302B8B"/>
    <w:rsid w:val="00324C94"/>
    <w:rsid w:val="00326BCD"/>
    <w:rsid w:val="00340DA5"/>
    <w:rsid w:val="003474AB"/>
    <w:rsid w:val="00380E67"/>
    <w:rsid w:val="00382A55"/>
    <w:rsid w:val="00386A66"/>
    <w:rsid w:val="0038740A"/>
    <w:rsid w:val="00392367"/>
    <w:rsid w:val="003A675A"/>
    <w:rsid w:val="003A7A58"/>
    <w:rsid w:val="003C045F"/>
    <w:rsid w:val="003D4454"/>
    <w:rsid w:val="003E15C2"/>
    <w:rsid w:val="003E253E"/>
    <w:rsid w:val="003E5749"/>
    <w:rsid w:val="003F317F"/>
    <w:rsid w:val="004153D1"/>
    <w:rsid w:val="00425670"/>
    <w:rsid w:val="00426970"/>
    <w:rsid w:val="00433A15"/>
    <w:rsid w:val="004578D4"/>
    <w:rsid w:val="00461CD1"/>
    <w:rsid w:val="00472A4E"/>
    <w:rsid w:val="00477EAE"/>
    <w:rsid w:val="004850A5"/>
    <w:rsid w:val="004B7ABE"/>
    <w:rsid w:val="004C289C"/>
    <w:rsid w:val="004D26E5"/>
    <w:rsid w:val="004E6250"/>
    <w:rsid w:val="00504FB5"/>
    <w:rsid w:val="0058672E"/>
    <w:rsid w:val="005A383F"/>
    <w:rsid w:val="005A6B66"/>
    <w:rsid w:val="005C2C0E"/>
    <w:rsid w:val="005D1413"/>
    <w:rsid w:val="005D7F82"/>
    <w:rsid w:val="005F65CA"/>
    <w:rsid w:val="005F73C7"/>
    <w:rsid w:val="00615C29"/>
    <w:rsid w:val="00641D80"/>
    <w:rsid w:val="00643717"/>
    <w:rsid w:val="00677B34"/>
    <w:rsid w:val="0068139D"/>
    <w:rsid w:val="00681A4D"/>
    <w:rsid w:val="006B2AD2"/>
    <w:rsid w:val="006B334C"/>
    <w:rsid w:val="006C6AD8"/>
    <w:rsid w:val="006F0AF1"/>
    <w:rsid w:val="00707D34"/>
    <w:rsid w:val="00717E0D"/>
    <w:rsid w:val="00723B95"/>
    <w:rsid w:val="00734FE0"/>
    <w:rsid w:val="007446C9"/>
    <w:rsid w:val="00757881"/>
    <w:rsid w:val="00770FB8"/>
    <w:rsid w:val="00786B5F"/>
    <w:rsid w:val="007931EE"/>
    <w:rsid w:val="007A0492"/>
    <w:rsid w:val="007A59D6"/>
    <w:rsid w:val="007B0ED3"/>
    <w:rsid w:val="007B42A1"/>
    <w:rsid w:val="007B603A"/>
    <w:rsid w:val="007C5E8D"/>
    <w:rsid w:val="007D32C8"/>
    <w:rsid w:val="007F1438"/>
    <w:rsid w:val="00807D54"/>
    <w:rsid w:val="0081455E"/>
    <w:rsid w:val="0082132A"/>
    <w:rsid w:val="008235FF"/>
    <w:rsid w:val="0082488E"/>
    <w:rsid w:val="00843286"/>
    <w:rsid w:val="00847D6E"/>
    <w:rsid w:val="0085111A"/>
    <w:rsid w:val="00856084"/>
    <w:rsid w:val="00861373"/>
    <w:rsid w:val="00876A51"/>
    <w:rsid w:val="00886798"/>
    <w:rsid w:val="008915C4"/>
    <w:rsid w:val="00892CB4"/>
    <w:rsid w:val="00896B61"/>
    <w:rsid w:val="008A15B0"/>
    <w:rsid w:val="008B04D5"/>
    <w:rsid w:val="008C1110"/>
    <w:rsid w:val="008D1EA4"/>
    <w:rsid w:val="008D25A7"/>
    <w:rsid w:val="008E1297"/>
    <w:rsid w:val="008F02AE"/>
    <w:rsid w:val="00906D94"/>
    <w:rsid w:val="00911093"/>
    <w:rsid w:val="0092145C"/>
    <w:rsid w:val="0092528F"/>
    <w:rsid w:val="0092614C"/>
    <w:rsid w:val="00945829"/>
    <w:rsid w:val="00946F3C"/>
    <w:rsid w:val="00975EF7"/>
    <w:rsid w:val="00986846"/>
    <w:rsid w:val="00997CB8"/>
    <w:rsid w:val="009A6ADD"/>
    <w:rsid w:val="009A6B62"/>
    <w:rsid w:val="009C6476"/>
    <w:rsid w:val="009E1BE4"/>
    <w:rsid w:val="00A00CA4"/>
    <w:rsid w:val="00A05CB3"/>
    <w:rsid w:val="00A23994"/>
    <w:rsid w:val="00A353F1"/>
    <w:rsid w:val="00A724DF"/>
    <w:rsid w:val="00A7502F"/>
    <w:rsid w:val="00A81131"/>
    <w:rsid w:val="00A90D39"/>
    <w:rsid w:val="00A978FA"/>
    <w:rsid w:val="00AA12A4"/>
    <w:rsid w:val="00AC3771"/>
    <w:rsid w:val="00AE3252"/>
    <w:rsid w:val="00AE5CE3"/>
    <w:rsid w:val="00AF091C"/>
    <w:rsid w:val="00B058B8"/>
    <w:rsid w:val="00B06660"/>
    <w:rsid w:val="00B0692E"/>
    <w:rsid w:val="00B214AA"/>
    <w:rsid w:val="00B24CFB"/>
    <w:rsid w:val="00B258BA"/>
    <w:rsid w:val="00B303EE"/>
    <w:rsid w:val="00B3127B"/>
    <w:rsid w:val="00B76367"/>
    <w:rsid w:val="00B774D7"/>
    <w:rsid w:val="00B91490"/>
    <w:rsid w:val="00BA4426"/>
    <w:rsid w:val="00BA58E6"/>
    <w:rsid w:val="00BC5489"/>
    <w:rsid w:val="00BD75FF"/>
    <w:rsid w:val="00BE5F4B"/>
    <w:rsid w:val="00BF787D"/>
    <w:rsid w:val="00C0374E"/>
    <w:rsid w:val="00C12784"/>
    <w:rsid w:val="00C129F1"/>
    <w:rsid w:val="00C157B4"/>
    <w:rsid w:val="00C17D94"/>
    <w:rsid w:val="00C26826"/>
    <w:rsid w:val="00C277D9"/>
    <w:rsid w:val="00C304FB"/>
    <w:rsid w:val="00C3621C"/>
    <w:rsid w:val="00C61682"/>
    <w:rsid w:val="00C675E4"/>
    <w:rsid w:val="00C7633B"/>
    <w:rsid w:val="00CA06E1"/>
    <w:rsid w:val="00CA38E9"/>
    <w:rsid w:val="00CA4BC6"/>
    <w:rsid w:val="00CB345C"/>
    <w:rsid w:val="00CB5873"/>
    <w:rsid w:val="00CB720D"/>
    <w:rsid w:val="00CC1F49"/>
    <w:rsid w:val="00CC744B"/>
    <w:rsid w:val="00CD0745"/>
    <w:rsid w:val="00CE3CDE"/>
    <w:rsid w:val="00D01E54"/>
    <w:rsid w:val="00D03EF0"/>
    <w:rsid w:val="00D413C1"/>
    <w:rsid w:val="00D42785"/>
    <w:rsid w:val="00D50D38"/>
    <w:rsid w:val="00D74832"/>
    <w:rsid w:val="00D80C97"/>
    <w:rsid w:val="00DA1B87"/>
    <w:rsid w:val="00DD3658"/>
    <w:rsid w:val="00DE6E93"/>
    <w:rsid w:val="00DF6B31"/>
    <w:rsid w:val="00E110D9"/>
    <w:rsid w:val="00E166A9"/>
    <w:rsid w:val="00E22919"/>
    <w:rsid w:val="00E4460B"/>
    <w:rsid w:val="00E45208"/>
    <w:rsid w:val="00E77860"/>
    <w:rsid w:val="00E8010C"/>
    <w:rsid w:val="00E83902"/>
    <w:rsid w:val="00E8614F"/>
    <w:rsid w:val="00E92DD1"/>
    <w:rsid w:val="00E964B5"/>
    <w:rsid w:val="00EB2898"/>
    <w:rsid w:val="00EB316D"/>
    <w:rsid w:val="00EB5E65"/>
    <w:rsid w:val="00ED0AFA"/>
    <w:rsid w:val="00ED20FE"/>
    <w:rsid w:val="00EF3B6C"/>
    <w:rsid w:val="00F14079"/>
    <w:rsid w:val="00F34FE3"/>
    <w:rsid w:val="00F638BF"/>
    <w:rsid w:val="00F63F1D"/>
    <w:rsid w:val="00F7043F"/>
    <w:rsid w:val="00FB142F"/>
    <w:rsid w:val="00FB6EF9"/>
    <w:rsid w:val="00FC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CF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0174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017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46</Words>
  <Characters>264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关于2016夏秋季航班换季开库通知</dc:title>
  <dc:subject/>
  <dc:creator>wangzw</dc:creator>
  <cp:keywords/>
  <dc:description/>
  <cp:lastModifiedBy>AutoBVT</cp:lastModifiedBy>
  <cp:revision>5</cp:revision>
  <dcterms:created xsi:type="dcterms:W3CDTF">2016-09-08T00:07:00Z</dcterms:created>
  <dcterms:modified xsi:type="dcterms:W3CDTF">2016-09-08T00:15:00Z</dcterms:modified>
</cp:coreProperties>
</file>